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2E2196" w:rsidTr="002E2196">
        <w:trPr>
          <w:trHeight w:val="56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/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  <w:shd w:val="clear" w:color="auto" w:fill="FFC000"/>
          </w:tcPr>
          <w:p w:rsidR="00751772" w:rsidRDefault="00751772"/>
        </w:tc>
      </w:tr>
      <w:tr w:rsidR="00B15BF9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/>
        </w:tc>
      </w:tr>
      <w:tr w:rsidR="00751772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/>
        </w:tc>
      </w:tr>
      <w:tr w:rsidR="00751772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/>
        </w:tc>
      </w:tr>
      <w:tr w:rsidR="00B15BF9" w:rsidTr="002E2196">
        <w:trPr>
          <w:trHeight w:val="567"/>
        </w:trPr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/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</w:tr>
      <w:tr w:rsidR="00B15BF9" w:rsidTr="002E2196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</w:tr>
      <w:tr w:rsidR="00B15BF9" w:rsidTr="002E2196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</w:tr>
      <w:tr w:rsidR="00B15BF9" w:rsidTr="002E2196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  <w:shd w:val="clear" w:color="auto" w:fill="92D050"/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/>
        </w:tc>
      </w:tr>
    </w:tbl>
    <w:p w:rsidR="001E43F8" w:rsidRDefault="00DF1C0C"/>
    <w:p w:rsidR="008F672D" w:rsidRDefault="008F672D"/>
    <w:p w:rsidR="008F672D" w:rsidRDefault="008F672D"/>
    <w:tbl>
      <w:tblPr>
        <w:tblStyle w:val="TableGrid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15BF9" w:rsidTr="00B15BF9">
        <w:trPr>
          <w:trHeight w:val="56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B15BF9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751772" w:rsidTr="00B15BF9">
        <w:trPr>
          <w:trHeight w:val="56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  <w:shd w:val="clear" w:color="auto" w:fill="FFC000"/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751772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B15BF9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B15BF9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751772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751772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  <w:shd w:val="clear" w:color="auto" w:fill="92D050"/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 w:rsidP="00AA0881"/>
        </w:tc>
      </w:tr>
    </w:tbl>
    <w:p w:rsidR="00751772" w:rsidRDefault="00751772"/>
    <w:p w:rsidR="00751772" w:rsidRDefault="00751772"/>
    <w:p w:rsidR="00B15BF9" w:rsidRDefault="00B15BF9"/>
    <w:p w:rsidR="00B15BF9" w:rsidRDefault="00B15BF9">
      <w:bookmarkStart w:id="0" w:name="_GoBack"/>
      <w:bookmarkEnd w:id="0"/>
    </w:p>
    <w:p w:rsidR="00B15BF9" w:rsidRDefault="00B15BF9"/>
    <w:p w:rsidR="00751772" w:rsidRDefault="00751772"/>
    <w:tbl>
      <w:tblPr>
        <w:tblStyle w:val="TableGrid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15BF9" w:rsidTr="00B15BF9">
        <w:trPr>
          <w:trHeight w:val="56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  <w:shd w:val="clear" w:color="auto" w:fill="FFC000"/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B15BF9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B15BF9" w:rsidTr="00B15BF9">
        <w:trPr>
          <w:trHeight w:val="56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B15BF9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 w:rsidP="00AA0881"/>
        </w:tc>
      </w:tr>
      <w:tr w:rsidR="00751772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751772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B15BF9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751772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  <w:shd w:val="clear" w:color="auto" w:fill="92D050"/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 w:rsidP="00AA0881"/>
        </w:tc>
      </w:tr>
    </w:tbl>
    <w:p w:rsidR="00751772" w:rsidRDefault="00751772"/>
    <w:p w:rsidR="008F672D" w:rsidRDefault="008F672D"/>
    <w:p w:rsidR="008F672D" w:rsidRDefault="008F672D"/>
    <w:tbl>
      <w:tblPr>
        <w:tblStyle w:val="TableGrid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751772" w:rsidTr="00B15BF9">
        <w:trPr>
          <w:trHeight w:val="56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 w:rsidP="00AA0881"/>
        </w:tc>
      </w:tr>
      <w:tr w:rsidR="00751772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B15BF9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B15BF9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 w:rsidP="00AA0881"/>
        </w:tc>
      </w:tr>
      <w:tr w:rsidR="00B15BF9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single" w:sz="18" w:space="0" w:color="auto"/>
            </w:tcBorders>
            <w:shd w:val="clear" w:color="auto" w:fill="FFC000"/>
          </w:tcPr>
          <w:p w:rsidR="00751772" w:rsidRDefault="00751772" w:rsidP="00AA0881"/>
        </w:tc>
      </w:tr>
      <w:tr w:rsidR="00B15BF9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B15BF9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dotted" w:sz="18" w:space="0" w:color="A6A6A6" w:themeColor="background1" w:themeShade="A6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dotted" w:sz="18" w:space="0" w:color="A6A6A6" w:themeColor="background1" w:themeShade="A6"/>
              <w:right w:val="single" w:sz="18" w:space="0" w:color="auto"/>
            </w:tcBorders>
          </w:tcPr>
          <w:p w:rsidR="00751772" w:rsidRDefault="00751772" w:rsidP="00AA0881"/>
        </w:tc>
      </w:tr>
      <w:tr w:rsidR="00751772" w:rsidTr="00B15BF9">
        <w:trPr>
          <w:trHeight w:val="567"/>
        </w:trPr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  <w:shd w:val="clear" w:color="auto" w:fill="92D050"/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single" w:sz="18" w:space="0" w:color="auto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single" w:sz="18" w:space="0" w:color="auto"/>
              <w:left w:val="dotted" w:sz="18" w:space="0" w:color="A6A6A6" w:themeColor="background1" w:themeShade="A6"/>
              <w:bottom w:val="single" w:sz="18" w:space="0" w:color="auto"/>
              <w:right w:val="dotted" w:sz="18" w:space="0" w:color="A6A6A6" w:themeColor="background1" w:themeShade="A6"/>
            </w:tcBorders>
          </w:tcPr>
          <w:p w:rsidR="00751772" w:rsidRDefault="00751772" w:rsidP="00AA0881"/>
        </w:tc>
        <w:tc>
          <w:tcPr>
            <w:tcW w:w="567" w:type="dxa"/>
            <w:tcBorders>
              <w:top w:val="dotted" w:sz="18" w:space="0" w:color="A6A6A6" w:themeColor="background1" w:themeShade="A6"/>
              <w:left w:val="dotted" w:sz="18" w:space="0" w:color="A6A6A6" w:themeColor="background1" w:themeShade="A6"/>
              <w:bottom w:val="single" w:sz="18" w:space="0" w:color="auto"/>
              <w:right w:val="single" w:sz="18" w:space="0" w:color="auto"/>
            </w:tcBorders>
          </w:tcPr>
          <w:p w:rsidR="00751772" w:rsidRDefault="00751772" w:rsidP="00AA0881"/>
        </w:tc>
      </w:tr>
    </w:tbl>
    <w:p w:rsidR="00751772" w:rsidRDefault="00751772"/>
    <w:sectPr w:rsidR="00751772" w:rsidSect="0075177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72"/>
    <w:rsid w:val="002A1B11"/>
    <w:rsid w:val="002E2196"/>
    <w:rsid w:val="00751772"/>
    <w:rsid w:val="008F672D"/>
    <w:rsid w:val="00912743"/>
    <w:rsid w:val="00B1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AE6C"/>
  <w15:chartTrackingRefBased/>
  <w15:docId w15:val="{BBB90CAC-8D7B-4799-AAB1-E3FEEA66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19FAD59D.dotm</Template>
  <TotalTime>133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2019-01-08T14:31:00Z</dcterms:created>
  <dcterms:modified xsi:type="dcterms:W3CDTF">2019-01-08T16:44:00Z</dcterms:modified>
</cp:coreProperties>
</file>